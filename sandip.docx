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5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90"/>
        <w:gridCol w:w="270"/>
        <w:gridCol w:w="360"/>
        <w:gridCol w:w="6635"/>
      </w:tblGrid>
      <w:tr w:rsidR="001B2ABD" w:rsidRPr="006173D0" w14:paraId="5E8BF99E" w14:textId="77777777" w:rsidTr="006C29EC">
        <w:trPr>
          <w:trHeight w:val="2394"/>
        </w:trPr>
        <w:tc>
          <w:tcPr>
            <w:tcW w:w="3960" w:type="dxa"/>
            <w:gridSpan w:val="2"/>
            <w:vAlign w:val="bottom"/>
          </w:tcPr>
          <w:p w14:paraId="2B2AD647" w14:textId="2540D6D4" w:rsidR="001B2ABD" w:rsidRPr="006173D0" w:rsidRDefault="001B2ABD" w:rsidP="00B7401E">
            <w:pPr>
              <w:tabs>
                <w:tab w:val="left" w:pos="990"/>
              </w:tabs>
              <w:rPr>
                <w:rFonts w:ascii="Calibri" w:hAnsi="Calibri" w:cs="Calibri"/>
                <w:sz w:val="24"/>
              </w:rPr>
            </w:pPr>
          </w:p>
        </w:tc>
        <w:tc>
          <w:tcPr>
            <w:tcW w:w="360" w:type="dxa"/>
          </w:tcPr>
          <w:p w14:paraId="256B1D83" w14:textId="77777777" w:rsidR="001B2ABD" w:rsidRPr="006173D0" w:rsidRDefault="001B2ABD" w:rsidP="000C45FF">
            <w:pPr>
              <w:tabs>
                <w:tab w:val="left" w:pos="990"/>
              </w:tabs>
              <w:rPr>
                <w:rFonts w:ascii="Calibri" w:hAnsi="Calibri" w:cs="Calibri"/>
                <w:sz w:val="24"/>
              </w:rPr>
            </w:pPr>
          </w:p>
        </w:tc>
        <w:tc>
          <w:tcPr>
            <w:tcW w:w="6635" w:type="dxa"/>
            <w:vAlign w:val="bottom"/>
          </w:tcPr>
          <w:p w14:paraId="7ECCAC11" w14:textId="77777777" w:rsidR="00B16D74" w:rsidRPr="006173D0" w:rsidRDefault="00B16D74" w:rsidP="00B16D74">
            <w:pPr>
              <w:pStyle w:val="Title"/>
              <w:rPr>
                <w:rFonts w:ascii="Calibri" w:hAnsi="Calibri" w:cs="Calibri"/>
                <w:sz w:val="62"/>
                <w:szCs w:val="56"/>
              </w:rPr>
            </w:pPr>
            <w:r w:rsidRPr="006173D0">
              <w:rPr>
                <w:rFonts w:ascii="Calibri" w:hAnsi="Calibri" w:cs="Calibri"/>
                <w:sz w:val="62"/>
                <w:szCs w:val="56"/>
              </w:rPr>
              <w:t>Sandip Bhandari</w:t>
            </w:r>
          </w:p>
          <w:p w14:paraId="1B298C18" w14:textId="77777777" w:rsidR="003D3B49" w:rsidRPr="006173D0" w:rsidRDefault="00B16D74" w:rsidP="00B16D74">
            <w:pPr>
              <w:rPr>
                <w:rFonts w:ascii="Calibri" w:hAnsi="Calibri" w:cs="Calibri"/>
                <w:sz w:val="24"/>
              </w:rPr>
            </w:pPr>
            <w:r w:rsidRPr="006173D0">
              <w:rPr>
                <w:rFonts w:ascii="Calibri" w:hAnsi="Calibri" w:cs="Calibri"/>
                <w:sz w:val="24"/>
              </w:rPr>
              <w:t>Thankot,Kathmandu.</w:t>
            </w:r>
          </w:p>
          <w:p w14:paraId="4FBAB5C9" w14:textId="19F30DEC" w:rsidR="003D3B49" w:rsidRPr="006173D0" w:rsidRDefault="00B40344" w:rsidP="00B16D74">
            <w:pPr>
              <w:rPr>
                <w:rFonts w:ascii="Calibri" w:hAnsi="Calibri" w:cs="Calibri"/>
                <w:sz w:val="24"/>
              </w:rPr>
            </w:pPr>
            <w:hyperlink r:id="rId10" w:history="1">
              <w:r w:rsidR="003D3B49" w:rsidRPr="006173D0">
                <w:rPr>
                  <w:rStyle w:val="Hyperlink"/>
                  <w:rFonts w:ascii="Calibri" w:hAnsi="Calibri" w:cs="Calibri"/>
                  <w:sz w:val="24"/>
                </w:rPr>
                <w:t>https://github.com/sandipbhandari07</w:t>
              </w:r>
            </w:hyperlink>
          </w:p>
          <w:p w14:paraId="688C0440" w14:textId="216E0796" w:rsidR="00463D75" w:rsidRPr="006173D0" w:rsidRDefault="00B40344" w:rsidP="00B16D74">
            <w:pPr>
              <w:rPr>
                <w:rFonts w:ascii="Calibri" w:hAnsi="Calibri" w:cs="Calibri"/>
                <w:sz w:val="24"/>
              </w:rPr>
            </w:pPr>
            <w:hyperlink r:id="rId11" w:history="1">
              <w:r w:rsidR="00463D75" w:rsidRPr="00891B35">
                <w:rPr>
                  <w:rStyle w:val="Hyperlink"/>
                  <w:rFonts w:ascii="Calibri" w:hAnsi="Calibri" w:cs="Calibri"/>
                  <w:sz w:val="24"/>
                </w:rPr>
                <w:t>https://www.linkedin.com/in/sandip-bhandari-3aa7a41b3/</w:t>
              </w:r>
            </w:hyperlink>
          </w:p>
        </w:tc>
      </w:tr>
      <w:tr w:rsidR="001B2ABD" w:rsidRPr="006173D0" w14:paraId="46FBA82E" w14:textId="77777777" w:rsidTr="006C29EC">
        <w:trPr>
          <w:trHeight w:val="6475"/>
        </w:trPr>
        <w:tc>
          <w:tcPr>
            <w:tcW w:w="3690" w:type="dxa"/>
          </w:tcPr>
          <w:sdt>
            <w:sdtPr>
              <w:rPr>
                <w:rFonts w:ascii="Calibri" w:hAnsi="Calibri" w:cs="Calibri"/>
                <w:sz w:val="28"/>
              </w:rPr>
              <w:id w:val="-1711873194"/>
              <w:placeholder>
                <w:docPart w:val="3FEBECF568574251832FF1AD955C4117"/>
              </w:placeholder>
              <w:temporary/>
              <w:showingPlcHdr/>
              <w15:appearance w15:val="hidden"/>
            </w:sdtPr>
            <w:sdtEndPr/>
            <w:sdtContent>
              <w:p w14:paraId="3AF41198" w14:textId="77777777" w:rsidR="001B2ABD" w:rsidRPr="006173D0" w:rsidRDefault="00036450" w:rsidP="00036450">
                <w:pPr>
                  <w:pStyle w:val="Heading3"/>
                  <w:rPr>
                    <w:rFonts w:ascii="Calibri" w:hAnsi="Calibri" w:cs="Calibri"/>
                    <w:sz w:val="28"/>
                  </w:rPr>
                </w:pPr>
                <w:r w:rsidRPr="006173D0">
                  <w:rPr>
                    <w:rFonts w:ascii="Calibri" w:hAnsi="Calibri" w:cs="Calibri"/>
                    <w:sz w:val="30"/>
                  </w:rPr>
                  <w:t>Profile</w:t>
                </w:r>
              </w:p>
            </w:sdtContent>
          </w:sdt>
          <w:p w14:paraId="774CC092" w14:textId="62DC7F73" w:rsidR="003D3B49" w:rsidRPr="006173D0" w:rsidRDefault="00B16D74" w:rsidP="003D3B49">
            <w:pPr>
              <w:rPr>
                <w:rFonts w:ascii="Calibri" w:hAnsi="Calibri" w:cs="Calibri"/>
                <w:sz w:val="26"/>
              </w:rPr>
            </w:pPr>
            <w:r w:rsidRPr="006173D0">
              <w:rPr>
                <w:rFonts w:ascii="Calibri" w:hAnsi="Calibri" w:cs="Calibri"/>
                <w:sz w:val="26"/>
              </w:rPr>
              <w:t>Passionate for app developing and web programming, have worked in front-end and back-end technologies</w:t>
            </w:r>
            <w:r w:rsidR="00636368" w:rsidRPr="006173D0">
              <w:rPr>
                <w:rFonts w:ascii="Calibri" w:hAnsi="Calibri" w:cs="Calibri"/>
                <w:sz w:val="26"/>
              </w:rPr>
              <w:t>.</w:t>
            </w:r>
            <w:r w:rsidRPr="006173D0">
              <w:rPr>
                <w:rFonts w:ascii="Calibri" w:hAnsi="Calibri" w:cs="Calibri"/>
                <w:sz w:val="26"/>
              </w:rPr>
              <w:t>Highly motivated and energetic to work in a team.</w:t>
            </w:r>
          </w:p>
          <w:p w14:paraId="47ADC827" w14:textId="77777777" w:rsidR="003D3B49" w:rsidRPr="006173D0" w:rsidRDefault="003D3B49" w:rsidP="00036450">
            <w:pPr>
              <w:rPr>
                <w:rFonts w:ascii="Calibri" w:hAnsi="Calibri" w:cs="Calibri"/>
                <w:sz w:val="24"/>
              </w:rPr>
            </w:pPr>
          </w:p>
          <w:sdt>
            <w:sdtPr>
              <w:rPr>
                <w:rFonts w:ascii="Calibri" w:hAnsi="Calibri" w:cs="Calibri"/>
                <w:sz w:val="28"/>
              </w:rPr>
              <w:id w:val="-1954003311"/>
              <w:placeholder>
                <w:docPart w:val="98ADA752AE8E4F778C21CC91841B5729"/>
              </w:placeholder>
              <w:temporary/>
              <w:showingPlcHdr/>
              <w15:appearance w15:val="hidden"/>
            </w:sdtPr>
            <w:sdtEndPr/>
            <w:sdtContent>
              <w:p w14:paraId="2B318BAA" w14:textId="77777777" w:rsidR="00036450" w:rsidRPr="006173D0" w:rsidRDefault="00CB0055" w:rsidP="001E3CA1">
                <w:pPr>
                  <w:pStyle w:val="Heading3"/>
                  <w:rPr>
                    <w:rFonts w:ascii="Calibri" w:hAnsi="Calibri" w:cs="Calibri"/>
                    <w:sz w:val="28"/>
                  </w:rPr>
                </w:pPr>
                <w:r w:rsidRPr="006173D0">
                  <w:rPr>
                    <w:rFonts w:ascii="Calibri" w:hAnsi="Calibri" w:cs="Calibri"/>
                    <w:sz w:val="28"/>
                  </w:rPr>
                  <w:t>Contact</w:t>
                </w:r>
              </w:p>
            </w:sdtContent>
          </w:sdt>
          <w:sdt>
            <w:sdtPr>
              <w:rPr>
                <w:rFonts w:ascii="Calibri" w:hAnsi="Calibri" w:cs="Calibri"/>
                <w:sz w:val="24"/>
              </w:rPr>
              <w:id w:val="1111563247"/>
              <w:placeholder>
                <w:docPart w:val="DF3902B296A9431F886DBA0179F9B9C3"/>
              </w:placeholder>
              <w:temporary/>
              <w:showingPlcHdr/>
              <w15:appearance w15:val="hidden"/>
            </w:sdtPr>
            <w:sdtEndPr/>
            <w:sdtContent>
              <w:p w14:paraId="26C7C1D1" w14:textId="77777777" w:rsidR="004D3011" w:rsidRPr="006173D0" w:rsidRDefault="004D3011" w:rsidP="004D3011">
                <w:pPr>
                  <w:rPr>
                    <w:rFonts w:ascii="Calibri" w:hAnsi="Calibri" w:cs="Calibri"/>
                    <w:sz w:val="24"/>
                  </w:rPr>
                </w:pPr>
                <w:r w:rsidRPr="006173D0">
                  <w:rPr>
                    <w:rFonts w:ascii="Calibri" w:hAnsi="Calibri" w:cs="Calibri"/>
                    <w:b/>
                    <w:sz w:val="24"/>
                  </w:rPr>
                  <w:t>PHONE:</w:t>
                </w:r>
              </w:p>
            </w:sdtContent>
          </w:sdt>
          <w:p w14:paraId="58632639" w14:textId="02190403" w:rsidR="004D3011" w:rsidRPr="006173D0" w:rsidRDefault="00B7401E" w:rsidP="004D3011">
            <w:pPr>
              <w:rPr>
                <w:rFonts w:ascii="Calibri" w:hAnsi="Calibri" w:cs="Calibri"/>
                <w:sz w:val="26"/>
              </w:rPr>
            </w:pPr>
            <w:r w:rsidRPr="006173D0">
              <w:rPr>
                <w:rFonts w:ascii="Calibri" w:hAnsi="Calibri" w:cs="Calibri"/>
                <w:sz w:val="26"/>
              </w:rPr>
              <w:t>9860311353</w:t>
            </w:r>
          </w:p>
          <w:p w14:paraId="5F67260E" w14:textId="3808B2D0" w:rsidR="00B7401E" w:rsidRPr="006173D0" w:rsidRDefault="00B7401E" w:rsidP="004D3011">
            <w:pPr>
              <w:rPr>
                <w:rFonts w:ascii="Calibri" w:hAnsi="Calibri" w:cs="Calibri"/>
                <w:sz w:val="24"/>
              </w:rPr>
            </w:pPr>
          </w:p>
          <w:p w14:paraId="2685BD9C" w14:textId="77777777" w:rsidR="004D3011" w:rsidRPr="006173D0" w:rsidRDefault="004D3011" w:rsidP="004D3011">
            <w:pPr>
              <w:rPr>
                <w:rFonts w:ascii="Calibri" w:hAnsi="Calibri" w:cs="Calibri"/>
                <w:sz w:val="24"/>
              </w:rPr>
            </w:pPr>
          </w:p>
          <w:sdt>
            <w:sdtPr>
              <w:rPr>
                <w:rFonts w:ascii="Calibri" w:hAnsi="Calibri" w:cs="Calibri"/>
                <w:sz w:val="24"/>
              </w:rPr>
              <w:id w:val="-240260293"/>
              <w:placeholder>
                <w:docPart w:val="AB037A7669FC48CDBB46B309A87FA1D1"/>
              </w:placeholder>
              <w:temporary/>
              <w:showingPlcHdr/>
              <w15:appearance w15:val="hidden"/>
            </w:sdtPr>
            <w:sdtEndPr/>
            <w:sdtContent>
              <w:p w14:paraId="73C7C696" w14:textId="77777777" w:rsidR="004D3011" w:rsidRPr="006173D0" w:rsidRDefault="004D3011" w:rsidP="004D3011">
                <w:pPr>
                  <w:rPr>
                    <w:rFonts w:ascii="Calibri" w:hAnsi="Calibri" w:cs="Calibri"/>
                    <w:sz w:val="24"/>
                  </w:rPr>
                </w:pPr>
                <w:r w:rsidRPr="006173D0">
                  <w:rPr>
                    <w:rStyle w:val="Heading3Char"/>
                    <w:rFonts w:ascii="Calibri" w:hAnsi="Calibri" w:cs="Calibri"/>
                    <w:sz w:val="28"/>
                  </w:rPr>
                  <w:t>EMAIL:</w:t>
                </w:r>
              </w:p>
            </w:sdtContent>
          </w:sdt>
          <w:p w14:paraId="521A5C2E" w14:textId="236DAEC7" w:rsidR="006375FD" w:rsidRPr="006173D0" w:rsidRDefault="00B40344" w:rsidP="004D3011">
            <w:pPr>
              <w:rPr>
                <w:rFonts w:ascii="Calibri" w:hAnsi="Calibri" w:cs="Calibri"/>
                <w:sz w:val="24"/>
              </w:rPr>
            </w:pPr>
            <w:hyperlink r:id="rId12" w:history="1">
              <w:r w:rsidR="00B7401E" w:rsidRPr="006173D0">
                <w:rPr>
                  <w:rStyle w:val="Hyperlink"/>
                  <w:rFonts w:ascii="Calibri" w:hAnsi="Calibri" w:cs="Calibri"/>
                  <w:sz w:val="24"/>
                </w:rPr>
                <w:t>bhandarisandip882@gmial.com</w:t>
              </w:r>
            </w:hyperlink>
          </w:p>
          <w:p w14:paraId="584F3BEF" w14:textId="77777777" w:rsidR="001E3CA1" w:rsidRPr="006173D0" w:rsidRDefault="001E3CA1" w:rsidP="004D3011">
            <w:pPr>
              <w:rPr>
                <w:rFonts w:ascii="Calibri" w:hAnsi="Calibri" w:cs="Calibri"/>
                <w:sz w:val="24"/>
              </w:rPr>
            </w:pPr>
          </w:p>
          <w:p w14:paraId="72BB16E3" w14:textId="77777777" w:rsidR="004D3011" w:rsidRPr="006173D0" w:rsidRDefault="00B40344" w:rsidP="00CB0055">
            <w:pPr>
              <w:pStyle w:val="Heading3"/>
              <w:rPr>
                <w:rFonts w:ascii="Calibri" w:hAnsi="Calibri" w:cs="Calibri"/>
                <w:sz w:val="28"/>
              </w:rPr>
            </w:pPr>
            <w:sdt>
              <w:sdtPr>
                <w:rPr>
                  <w:rFonts w:ascii="Calibri" w:hAnsi="Calibri" w:cs="Calibri"/>
                  <w:sz w:val="28"/>
                </w:rPr>
                <w:id w:val="-1444214663"/>
                <w:placeholder>
                  <w:docPart w:val="FD358A8755ED436E9CEEB75FA7AFD73F"/>
                </w:placeholder>
                <w:temporary/>
                <w:showingPlcHdr/>
                <w15:appearance w15:val="hidden"/>
              </w:sdtPr>
              <w:sdtEndPr/>
              <w:sdtContent>
                <w:r w:rsidR="00CB0055" w:rsidRPr="006173D0">
                  <w:rPr>
                    <w:rFonts w:ascii="Calibri" w:hAnsi="Calibri" w:cs="Calibri"/>
                    <w:sz w:val="28"/>
                  </w:rPr>
                  <w:t>Hobbies</w:t>
                </w:r>
              </w:sdtContent>
            </w:sdt>
          </w:p>
          <w:p w14:paraId="0E6A0538" w14:textId="1B2816E4" w:rsidR="004D3011" w:rsidRPr="006173D0" w:rsidRDefault="00B7401E" w:rsidP="001E3CA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6"/>
              </w:rPr>
            </w:pPr>
            <w:r w:rsidRPr="006173D0">
              <w:rPr>
                <w:rFonts w:ascii="Calibri" w:hAnsi="Calibri" w:cs="Calibri"/>
                <w:sz w:val="26"/>
              </w:rPr>
              <w:t>Listening Music</w:t>
            </w:r>
          </w:p>
          <w:p w14:paraId="1456E779" w14:textId="77777777" w:rsidR="004D3011" w:rsidRPr="006173D0" w:rsidRDefault="00005FDA" w:rsidP="001E3CA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6"/>
              </w:rPr>
            </w:pPr>
            <w:r w:rsidRPr="006173D0">
              <w:rPr>
                <w:rFonts w:ascii="Calibri" w:hAnsi="Calibri" w:cs="Calibri"/>
                <w:sz w:val="26"/>
              </w:rPr>
              <w:t>Travelling</w:t>
            </w:r>
          </w:p>
          <w:p w14:paraId="64FAD449" w14:textId="77777777" w:rsidR="004D3011" w:rsidRPr="006173D0" w:rsidRDefault="00005FDA" w:rsidP="001E3CA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6"/>
              </w:rPr>
            </w:pPr>
            <w:r w:rsidRPr="006173D0">
              <w:rPr>
                <w:rFonts w:ascii="Calibri" w:hAnsi="Calibri" w:cs="Calibri"/>
                <w:sz w:val="26"/>
              </w:rPr>
              <w:t>Playing Sports</w:t>
            </w:r>
          </w:p>
          <w:p w14:paraId="05AEF1BB" w14:textId="77777777" w:rsidR="004D3011" w:rsidRPr="006173D0" w:rsidRDefault="004D3011" w:rsidP="00005FDA">
            <w:pPr>
              <w:rPr>
                <w:rFonts w:ascii="Calibri" w:hAnsi="Calibri" w:cs="Calibri"/>
                <w:sz w:val="24"/>
              </w:rPr>
            </w:pPr>
          </w:p>
        </w:tc>
        <w:tc>
          <w:tcPr>
            <w:tcW w:w="630" w:type="dxa"/>
            <w:gridSpan w:val="2"/>
          </w:tcPr>
          <w:p w14:paraId="237C340E" w14:textId="77777777" w:rsidR="001B2ABD" w:rsidRPr="006173D0" w:rsidRDefault="001B2ABD" w:rsidP="000C45FF">
            <w:pPr>
              <w:tabs>
                <w:tab w:val="left" w:pos="990"/>
              </w:tabs>
              <w:rPr>
                <w:rFonts w:ascii="Calibri" w:hAnsi="Calibri" w:cs="Calibri"/>
                <w:sz w:val="24"/>
              </w:rPr>
            </w:pPr>
          </w:p>
        </w:tc>
        <w:tc>
          <w:tcPr>
            <w:tcW w:w="6635" w:type="dxa"/>
          </w:tcPr>
          <w:sdt>
            <w:sdtPr>
              <w:rPr>
                <w:rFonts w:ascii="Calibri" w:hAnsi="Calibri" w:cs="Calibri"/>
                <w:sz w:val="28"/>
              </w:rPr>
              <w:id w:val="1049110328"/>
              <w:placeholder>
                <w:docPart w:val="16C8776112894B829C3A7B618E5C589A"/>
              </w:placeholder>
              <w:temporary/>
              <w:showingPlcHdr/>
              <w15:appearance w15:val="hidden"/>
            </w:sdtPr>
            <w:sdtEndPr/>
            <w:sdtContent>
              <w:p w14:paraId="00259C6C" w14:textId="17C3AE94" w:rsidR="00036450" w:rsidRPr="006173D0" w:rsidRDefault="00E25A26" w:rsidP="00B16D74">
                <w:pPr>
                  <w:pStyle w:val="Heading2"/>
                  <w:rPr>
                    <w:rFonts w:ascii="Calibri" w:hAnsi="Calibri" w:cs="Calibri"/>
                    <w:sz w:val="28"/>
                  </w:rPr>
                </w:pPr>
                <w:r w:rsidRPr="006173D0">
                  <w:rPr>
                    <w:rFonts w:ascii="Calibri" w:hAnsi="Calibri" w:cs="Calibri"/>
                    <w:sz w:val="28"/>
                  </w:rPr>
                  <w:t>EDUCATION</w:t>
                </w:r>
              </w:p>
            </w:sdtContent>
          </w:sdt>
          <w:p w14:paraId="3DEE96F4" w14:textId="60A0EAFF" w:rsidR="00036450" w:rsidRPr="006173D0" w:rsidRDefault="00B16D74" w:rsidP="000906F7">
            <w:pPr>
              <w:pStyle w:val="Heading4"/>
              <w:rPr>
                <w:rFonts w:ascii="Calibri" w:hAnsi="Calibri" w:cs="Calibri"/>
                <w:sz w:val="26"/>
              </w:rPr>
            </w:pPr>
            <w:r w:rsidRPr="006173D0">
              <w:rPr>
                <w:rFonts w:ascii="Calibri" w:hAnsi="Calibri" w:cs="Calibri"/>
                <w:sz w:val="26"/>
              </w:rPr>
              <w:t>SLC, Bright Angels English School</w:t>
            </w:r>
          </w:p>
          <w:p w14:paraId="0521DF92" w14:textId="65CE7081" w:rsidR="000906F7" w:rsidRPr="006173D0" w:rsidRDefault="00B16D74" w:rsidP="000906F7">
            <w:pPr>
              <w:rPr>
                <w:rFonts w:ascii="Calibri" w:hAnsi="Calibri" w:cs="Calibri"/>
                <w:sz w:val="26"/>
              </w:rPr>
            </w:pPr>
            <w:r w:rsidRPr="006173D0">
              <w:rPr>
                <w:rFonts w:ascii="Calibri" w:hAnsi="Calibri" w:cs="Calibri"/>
                <w:sz w:val="26"/>
              </w:rPr>
              <w:t>2016  thankot,kathmandu</w:t>
            </w:r>
          </w:p>
          <w:p w14:paraId="31EF3CFC" w14:textId="77777777" w:rsidR="00B16D74" w:rsidRPr="006173D0" w:rsidRDefault="00B16D74" w:rsidP="000906F7">
            <w:pPr>
              <w:rPr>
                <w:rFonts w:ascii="Calibri" w:hAnsi="Calibri" w:cs="Calibri"/>
                <w:sz w:val="26"/>
              </w:rPr>
            </w:pPr>
          </w:p>
          <w:p w14:paraId="2F385C79" w14:textId="46D5CFA0" w:rsidR="00B16D74" w:rsidRPr="006173D0" w:rsidRDefault="00B16D74" w:rsidP="00B16D74">
            <w:pPr>
              <w:pStyle w:val="Heading4"/>
              <w:rPr>
                <w:rFonts w:ascii="Calibri" w:hAnsi="Calibri" w:cs="Calibri"/>
                <w:sz w:val="26"/>
              </w:rPr>
            </w:pPr>
            <w:r w:rsidRPr="006173D0">
              <w:rPr>
                <w:rFonts w:ascii="Calibri" w:hAnsi="Calibri" w:cs="Calibri"/>
                <w:sz w:val="26"/>
              </w:rPr>
              <w:t>+2(Science), Kathmandu Bernhardt College</w:t>
            </w:r>
          </w:p>
          <w:p w14:paraId="204069E5" w14:textId="543BCC3F" w:rsidR="00B16D74" w:rsidRPr="006173D0" w:rsidRDefault="00B16D74" w:rsidP="00B16D74">
            <w:pPr>
              <w:rPr>
                <w:rFonts w:ascii="Calibri" w:hAnsi="Calibri" w:cs="Calibri"/>
                <w:sz w:val="26"/>
              </w:rPr>
            </w:pPr>
            <w:r w:rsidRPr="006173D0">
              <w:rPr>
                <w:rFonts w:ascii="Calibri" w:hAnsi="Calibri" w:cs="Calibri"/>
                <w:sz w:val="26"/>
              </w:rPr>
              <w:t>2018  Balkhu,Kathmandu</w:t>
            </w:r>
          </w:p>
          <w:p w14:paraId="02354E11" w14:textId="52008099" w:rsidR="00B16D74" w:rsidRPr="006173D0" w:rsidRDefault="00B16D74" w:rsidP="00B16D74">
            <w:pPr>
              <w:rPr>
                <w:rFonts w:ascii="Calibri" w:hAnsi="Calibri" w:cs="Calibri"/>
                <w:sz w:val="26"/>
              </w:rPr>
            </w:pPr>
          </w:p>
          <w:p w14:paraId="061533BA" w14:textId="77777777" w:rsidR="00B16D74" w:rsidRPr="006173D0" w:rsidRDefault="00B16D74" w:rsidP="00B16D74">
            <w:pPr>
              <w:pStyle w:val="Heading4"/>
              <w:rPr>
                <w:rFonts w:ascii="Calibri" w:hAnsi="Calibri" w:cs="Calibri"/>
                <w:sz w:val="26"/>
              </w:rPr>
            </w:pPr>
            <w:r w:rsidRPr="006173D0">
              <w:rPr>
                <w:rFonts w:ascii="Calibri" w:hAnsi="Calibri" w:cs="Calibri"/>
                <w:sz w:val="26"/>
              </w:rPr>
              <w:t>Kathmandu Bernhardt College</w:t>
            </w:r>
          </w:p>
          <w:p w14:paraId="7F8A8621" w14:textId="2F733531" w:rsidR="00171023" w:rsidRPr="006173D0" w:rsidRDefault="00B16D74" w:rsidP="00B16D74">
            <w:pPr>
              <w:rPr>
                <w:rFonts w:ascii="Calibri" w:hAnsi="Calibri" w:cs="Calibri"/>
                <w:sz w:val="26"/>
              </w:rPr>
            </w:pPr>
            <w:r w:rsidRPr="006173D0">
              <w:rPr>
                <w:rFonts w:ascii="Calibri" w:hAnsi="Calibri" w:cs="Calibri"/>
                <w:sz w:val="26"/>
              </w:rPr>
              <w:t xml:space="preserve">2019-ONGOING  2022-EXPECTED </w:t>
            </w:r>
          </w:p>
          <w:p w14:paraId="71CC6440" w14:textId="77777777" w:rsidR="00B16D74" w:rsidRPr="006173D0" w:rsidRDefault="00B16D74" w:rsidP="00B16D74">
            <w:pPr>
              <w:rPr>
                <w:rFonts w:ascii="Calibri" w:hAnsi="Calibri" w:cs="Calibri"/>
                <w:sz w:val="26"/>
              </w:rPr>
            </w:pPr>
          </w:p>
          <w:p w14:paraId="004892A2" w14:textId="46F684B1" w:rsidR="00036450" w:rsidRPr="006173D0" w:rsidRDefault="00B16D74" w:rsidP="00036450">
            <w:pPr>
              <w:pStyle w:val="Heading2"/>
              <w:rPr>
                <w:rFonts w:ascii="Calibri" w:hAnsi="Calibri" w:cs="Calibri"/>
                <w:sz w:val="28"/>
              </w:rPr>
            </w:pPr>
            <w:r w:rsidRPr="006173D0">
              <w:rPr>
                <w:rFonts w:ascii="Calibri" w:hAnsi="Calibri" w:cs="Calibri"/>
                <w:sz w:val="28"/>
              </w:rPr>
              <w:t>pROJECTS</w:t>
            </w:r>
          </w:p>
          <w:p w14:paraId="0671DBAE" w14:textId="6856915E" w:rsidR="00171023" w:rsidRPr="006173D0" w:rsidRDefault="00B16D74" w:rsidP="00171023">
            <w:pPr>
              <w:rPr>
                <w:rFonts w:ascii="Calibri" w:hAnsi="Calibri" w:cs="Calibri"/>
                <w:b/>
                <w:sz w:val="24"/>
              </w:rPr>
            </w:pPr>
            <w:r w:rsidRPr="006173D0">
              <w:rPr>
                <w:rFonts w:ascii="Calibri" w:hAnsi="Calibri" w:cs="Calibri"/>
                <w:b/>
                <w:sz w:val="24"/>
              </w:rPr>
              <w:t>Library Nepal (Educational Android App)</w:t>
            </w:r>
          </w:p>
          <w:p w14:paraId="63C7CB02" w14:textId="5C139FAF" w:rsidR="00B16D74" w:rsidRPr="006173D0" w:rsidRDefault="00B16D74" w:rsidP="00171023">
            <w:pPr>
              <w:rPr>
                <w:rFonts w:ascii="Calibri" w:hAnsi="Calibri" w:cs="Calibri"/>
                <w:sz w:val="24"/>
              </w:rPr>
            </w:pPr>
            <w:r w:rsidRPr="006173D0">
              <w:rPr>
                <w:rFonts w:ascii="Calibri" w:hAnsi="Calibri" w:cs="Calibri"/>
                <w:sz w:val="24"/>
              </w:rPr>
              <w:t>Worked on front end using java in android studio and mysql for back-end.</w:t>
            </w:r>
          </w:p>
          <w:p w14:paraId="77E1E2EC" w14:textId="2FCB7C95" w:rsidR="00B16D74" w:rsidRPr="006173D0" w:rsidRDefault="00B16D74" w:rsidP="00171023">
            <w:pPr>
              <w:rPr>
                <w:rFonts w:ascii="Calibri" w:hAnsi="Calibri" w:cs="Calibri"/>
                <w:sz w:val="24"/>
              </w:rPr>
            </w:pPr>
          </w:p>
          <w:p w14:paraId="3D87F50F" w14:textId="61C30BD4" w:rsidR="00B16D74" w:rsidRPr="006173D0" w:rsidRDefault="00B16D74" w:rsidP="00B16D74">
            <w:pPr>
              <w:pStyle w:val="Heading2"/>
              <w:rPr>
                <w:rFonts w:ascii="Calibri" w:hAnsi="Calibri" w:cs="Calibri"/>
                <w:sz w:val="28"/>
              </w:rPr>
            </w:pPr>
            <w:r w:rsidRPr="006173D0">
              <w:rPr>
                <w:rFonts w:ascii="Calibri" w:hAnsi="Calibri" w:cs="Calibri"/>
                <w:sz w:val="28"/>
              </w:rPr>
              <w:t>SKILLS</w:t>
            </w:r>
          </w:p>
          <w:p w14:paraId="329DB790" w14:textId="77777777" w:rsidR="00B16D74" w:rsidRPr="006173D0" w:rsidRDefault="00B16D74" w:rsidP="00B16D7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</w:rPr>
            </w:pPr>
            <w:r w:rsidRPr="006173D0">
              <w:rPr>
                <w:rFonts w:ascii="Calibri" w:hAnsi="Calibri" w:cs="Calibri"/>
                <w:sz w:val="24"/>
              </w:rPr>
              <w:t>HTML5 &amp; CSS3</w:t>
            </w:r>
          </w:p>
          <w:p w14:paraId="6797D0DF" w14:textId="77777777" w:rsidR="00B16D74" w:rsidRPr="006173D0" w:rsidRDefault="00B16D74" w:rsidP="00B16D7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</w:rPr>
            </w:pPr>
            <w:r w:rsidRPr="006173D0">
              <w:rPr>
                <w:rFonts w:ascii="Calibri" w:hAnsi="Calibri" w:cs="Calibri"/>
                <w:sz w:val="24"/>
              </w:rPr>
              <w:t>Firebase</w:t>
            </w:r>
          </w:p>
          <w:p w14:paraId="4634F8BE" w14:textId="44C12BF6" w:rsidR="00B16D74" w:rsidRPr="006173D0" w:rsidRDefault="0081505D" w:rsidP="00B16D7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SQL</w:t>
            </w:r>
            <w:r w:rsidR="00842704">
              <w:rPr>
                <w:rFonts w:ascii="Calibri" w:hAnsi="Calibri" w:cs="Calibri"/>
                <w:sz w:val="24"/>
              </w:rPr>
              <w:t>ite</w:t>
            </w:r>
            <w:bookmarkStart w:id="0" w:name="_GoBack"/>
            <w:bookmarkEnd w:id="0"/>
          </w:p>
          <w:p w14:paraId="793762EB" w14:textId="23AA1255" w:rsidR="00B16D74" w:rsidRPr="006173D0" w:rsidRDefault="00B16D74" w:rsidP="00B16D7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</w:rPr>
            </w:pPr>
            <w:r w:rsidRPr="006173D0">
              <w:rPr>
                <w:rFonts w:ascii="Calibri" w:hAnsi="Calibri" w:cs="Calibri"/>
                <w:sz w:val="24"/>
              </w:rPr>
              <w:t>JavaScript</w:t>
            </w:r>
          </w:p>
          <w:p w14:paraId="4E8E042B" w14:textId="78BA3D63" w:rsidR="003D3B49" w:rsidRPr="006173D0" w:rsidRDefault="003D3B49" w:rsidP="00B16D7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</w:rPr>
            </w:pPr>
            <w:r w:rsidRPr="006173D0">
              <w:rPr>
                <w:rFonts w:ascii="Calibri" w:hAnsi="Calibri" w:cs="Calibri"/>
                <w:sz w:val="24"/>
              </w:rPr>
              <w:t>Wordpress</w:t>
            </w:r>
          </w:p>
          <w:p w14:paraId="5CDABFAA" w14:textId="77777777" w:rsidR="00B16D74" w:rsidRPr="006173D0" w:rsidRDefault="00B16D74" w:rsidP="00B16D7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</w:rPr>
            </w:pPr>
            <w:r w:rsidRPr="006173D0">
              <w:rPr>
                <w:rFonts w:ascii="Calibri" w:hAnsi="Calibri" w:cs="Calibri"/>
                <w:sz w:val="24"/>
              </w:rPr>
              <w:t>Java</w:t>
            </w:r>
          </w:p>
          <w:p w14:paraId="4EF7C4FC" w14:textId="77777777" w:rsidR="00B16D74" w:rsidRPr="006173D0" w:rsidRDefault="00B16D74" w:rsidP="00B16D7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</w:rPr>
            </w:pPr>
            <w:r w:rsidRPr="006173D0">
              <w:rPr>
                <w:rFonts w:ascii="Calibri" w:hAnsi="Calibri" w:cs="Calibri"/>
                <w:sz w:val="24"/>
              </w:rPr>
              <w:t>Dart</w:t>
            </w:r>
          </w:p>
          <w:p w14:paraId="590547E6" w14:textId="299C29D7" w:rsidR="004D3011" w:rsidRPr="006173D0" w:rsidRDefault="00B16D74" w:rsidP="0003645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6"/>
              </w:rPr>
            </w:pPr>
            <w:r w:rsidRPr="006173D0">
              <w:rPr>
                <w:rFonts w:ascii="Calibri" w:hAnsi="Calibri" w:cs="Calibri"/>
                <w:sz w:val="24"/>
              </w:rPr>
              <w:t>Git &amp; Github</w:t>
            </w:r>
          </w:p>
          <w:p w14:paraId="3AA42A68" w14:textId="29582ACC" w:rsidR="004A6FAE" w:rsidRPr="006173D0" w:rsidRDefault="004A6FAE" w:rsidP="00B16D74">
            <w:pPr>
              <w:pStyle w:val="ListParagraph"/>
              <w:rPr>
                <w:rFonts w:ascii="Calibri" w:hAnsi="Calibri" w:cs="Calibri"/>
                <w:sz w:val="26"/>
              </w:rPr>
            </w:pPr>
          </w:p>
        </w:tc>
      </w:tr>
    </w:tbl>
    <w:p w14:paraId="3D8E477E" w14:textId="6B0DFC56" w:rsidR="00171023" w:rsidRPr="006173D0" w:rsidRDefault="004A6FAE" w:rsidP="004A6FAE">
      <w:pPr>
        <w:tabs>
          <w:tab w:val="left" w:pos="4942"/>
        </w:tabs>
        <w:rPr>
          <w:rFonts w:ascii="Calibri" w:hAnsi="Calibri" w:cs="Calibri"/>
          <w:sz w:val="26"/>
        </w:rPr>
      </w:pPr>
      <w:r w:rsidRPr="006173D0">
        <w:rPr>
          <w:rFonts w:ascii="Calibri" w:hAnsi="Calibri" w:cs="Calibri"/>
          <w:sz w:val="26"/>
        </w:rPr>
        <w:tab/>
      </w:r>
    </w:p>
    <w:p w14:paraId="16597229" w14:textId="77777777" w:rsidR="00171023" w:rsidRPr="006173D0" w:rsidRDefault="00171023" w:rsidP="00171023">
      <w:pPr>
        <w:tabs>
          <w:tab w:val="left" w:pos="4855"/>
        </w:tabs>
        <w:rPr>
          <w:rFonts w:ascii="Calibri" w:hAnsi="Calibri" w:cs="Calibri"/>
          <w:sz w:val="24"/>
        </w:rPr>
      </w:pPr>
    </w:p>
    <w:sectPr w:rsidR="00171023" w:rsidRPr="006173D0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A0D474" w14:textId="77777777" w:rsidR="00B40344" w:rsidRDefault="00B40344" w:rsidP="000C45FF">
      <w:r>
        <w:separator/>
      </w:r>
    </w:p>
  </w:endnote>
  <w:endnote w:type="continuationSeparator" w:id="0">
    <w:p w14:paraId="3C18AB0F" w14:textId="77777777" w:rsidR="00B40344" w:rsidRDefault="00B4034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Bahnschrift Light"/>
    <w:charset w:val="00"/>
    <w:family w:val="swiss"/>
    <w:pitch w:val="variable"/>
    <w:sig w:usb0="00000001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D6E25D" w14:textId="77777777" w:rsidR="00B40344" w:rsidRDefault="00B40344" w:rsidP="000C45FF">
      <w:r>
        <w:separator/>
      </w:r>
    </w:p>
  </w:footnote>
  <w:footnote w:type="continuationSeparator" w:id="0">
    <w:p w14:paraId="1682B21A" w14:textId="77777777" w:rsidR="00B40344" w:rsidRDefault="00B4034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1BCF1" w14:textId="77777777"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71BA757D" wp14:editId="193A356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9415C"/>
    <w:multiLevelType w:val="hybridMultilevel"/>
    <w:tmpl w:val="5254F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A5EA8"/>
    <w:multiLevelType w:val="hybridMultilevel"/>
    <w:tmpl w:val="5B540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86FB9"/>
    <w:multiLevelType w:val="hybridMultilevel"/>
    <w:tmpl w:val="D60C1AA4"/>
    <w:lvl w:ilvl="0" w:tplc="0809000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8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5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2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9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7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4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FD"/>
    <w:rsid w:val="00005FDA"/>
    <w:rsid w:val="00036450"/>
    <w:rsid w:val="000906F7"/>
    <w:rsid w:val="00094499"/>
    <w:rsid w:val="000C45FF"/>
    <w:rsid w:val="000E3FD1"/>
    <w:rsid w:val="00112054"/>
    <w:rsid w:val="00146249"/>
    <w:rsid w:val="001525E1"/>
    <w:rsid w:val="00171023"/>
    <w:rsid w:val="00180329"/>
    <w:rsid w:val="0019001F"/>
    <w:rsid w:val="001A74A5"/>
    <w:rsid w:val="001B2ABD"/>
    <w:rsid w:val="001E0391"/>
    <w:rsid w:val="001E1759"/>
    <w:rsid w:val="001E3CA1"/>
    <w:rsid w:val="001F1ECC"/>
    <w:rsid w:val="002400EB"/>
    <w:rsid w:val="00256CF7"/>
    <w:rsid w:val="00262ACA"/>
    <w:rsid w:val="00281FD5"/>
    <w:rsid w:val="0030481B"/>
    <w:rsid w:val="003156FC"/>
    <w:rsid w:val="003254B5"/>
    <w:rsid w:val="0037121F"/>
    <w:rsid w:val="003A6B7D"/>
    <w:rsid w:val="003B06CA"/>
    <w:rsid w:val="003D3B49"/>
    <w:rsid w:val="004071FC"/>
    <w:rsid w:val="00445947"/>
    <w:rsid w:val="00463D75"/>
    <w:rsid w:val="004813B3"/>
    <w:rsid w:val="00496591"/>
    <w:rsid w:val="004A63B9"/>
    <w:rsid w:val="004A6FAE"/>
    <w:rsid w:val="004C63E4"/>
    <w:rsid w:val="004D3011"/>
    <w:rsid w:val="004E15B7"/>
    <w:rsid w:val="005262AC"/>
    <w:rsid w:val="005D2CC7"/>
    <w:rsid w:val="005E39D5"/>
    <w:rsid w:val="00600670"/>
    <w:rsid w:val="006173D0"/>
    <w:rsid w:val="0062123A"/>
    <w:rsid w:val="00636368"/>
    <w:rsid w:val="006375FD"/>
    <w:rsid w:val="00646E75"/>
    <w:rsid w:val="006771D0"/>
    <w:rsid w:val="006A036F"/>
    <w:rsid w:val="006C29EC"/>
    <w:rsid w:val="00715FCB"/>
    <w:rsid w:val="00743101"/>
    <w:rsid w:val="007775E1"/>
    <w:rsid w:val="007867A0"/>
    <w:rsid w:val="007927F5"/>
    <w:rsid w:val="00802CA0"/>
    <w:rsid w:val="0081075A"/>
    <w:rsid w:val="0081505D"/>
    <w:rsid w:val="00842704"/>
    <w:rsid w:val="00867D5D"/>
    <w:rsid w:val="009260CD"/>
    <w:rsid w:val="00952C25"/>
    <w:rsid w:val="00991242"/>
    <w:rsid w:val="00A2118D"/>
    <w:rsid w:val="00AD76E2"/>
    <w:rsid w:val="00AE7A7F"/>
    <w:rsid w:val="00B16D74"/>
    <w:rsid w:val="00B20152"/>
    <w:rsid w:val="00B359E4"/>
    <w:rsid w:val="00B40344"/>
    <w:rsid w:val="00B57D98"/>
    <w:rsid w:val="00B70850"/>
    <w:rsid w:val="00B7401E"/>
    <w:rsid w:val="00C066B6"/>
    <w:rsid w:val="00C37BA1"/>
    <w:rsid w:val="00C43EF5"/>
    <w:rsid w:val="00C4674C"/>
    <w:rsid w:val="00C506CF"/>
    <w:rsid w:val="00C72BED"/>
    <w:rsid w:val="00C9578B"/>
    <w:rsid w:val="00CB0055"/>
    <w:rsid w:val="00CC44F8"/>
    <w:rsid w:val="00D2522B"/>
    <w:rsid w:val="00D422DE"/>
    <w:rsid w:val="00D5459D"/>
    <w:rsid w:val="00DA1F4D"/>
    <w:rsid w:val="00DD172A"/>
    <w:rsid w:val="00E25A26"/>
    <w:rsid w:val="00E4381A"/>
    <w:rsid w:val="00E55D74"/>
    <w:rsid w:val="00E67F41"/>
    <w:rsid w:val="00EB751D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C378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005FDA"/>
    <w:rPr>
      <w:color w:val="704404" w:themeColor="followed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171023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63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bhandarisandip882@gmia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sandip-bhandari-3aa7a41b3/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sandipbhandari07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hin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FEBECF568574251832FF1AD955C4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F18F8-4F37-493F-96CE-27DAF08E7CB8}"/>
      </w:docPartPr>
      <w:docPartBody>
        <w:p w:rsidR="00596C32" w:rsidRDefault="00661C46">
          <w:pPr>
            <w:pStyle w:val="3FEBECF568574251832FF1AD955C4117"/>
          </w:pPr>
          <w:r w:rsidRPr="00D5459D">
            <w:t>Profile</w:t>
          </w:r>
        </w:p>
      </w:docPartBody>
    </w:docPart>
    <w:docPart>
      <w:docPartPr>
        <w:name w:val="98ADA752AE8E4F778C21CC91841B5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E26DE-B7FF-4E9B-B5DA-A6249AC8A6E1}"/>
      </w:docPartPr>
      <w:docPartBody>
        <w:p w:rsidR="00596C32" w:rsidRDefault="00661C46">
          <w:pPr>
            <w:pStyle w:val="98ADA752AE8E4F778C21CC91841B5729"/>
          </w:pPr>
          <w:r w:rsidRPr="00CB0055">
            <w:t>Contact</w:t>
          </w:r>
        </w:p>
      </w:docPartBody>
    </w:docPart>
    <w:docPart>
      <w:docPartPr>
        <w:name w:val="DF3902B296A9431F886DBA0179F9B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D5D3E-951E-4DA7-965F-9D4298951C02}"/>
      </w:docPartPr>
      <w:docPartBody>
        <w:p w:rsidR="00596C32" w:rsidRDefault="00661C46">
          <w:pPr>
            <w:pStyle w:val="DF3902B296A9431F886DBA0179F9B9C3"/>
          </w:pPr>
          <w:r w:rsidRPr="004D3011">
            <w:t>PHONE:</w:t>
          </w:r>
        </w:p>
      </w:docPartBody>
    </w:docPart>
    <w:docPart>
      <w:docPartPr>
        <w:name w:val="AB037A7669FC48CDBB46B309A87FA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DC8EA-6DB5-4552-BBA5-6F31D5394F42}"/>
      </w:docPartPr>
      <w:docPartBody>
        <w:p w:rsidR="00596C32" w:rsidRDefault="00661C46">
          <w:pPr>
            <w:pStyle w:val="AB037A7669FC48CDBB46B309A87FA1D1"/>
          </w:pPr>
          <w:r w:rsidRPr="004D3011">
            <w:t>EMAIL:</w:t>
          </w:r>
        </w:p>
      </w:docPartBody>
    </w:docPart>
    <w:docPart>
      <w:docPartPr>
        <w:name w:val="FD358A8755ED436E9CEEB75FA7AFD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A0405-3979-48CC-AC3F-690CDAC9792F}"/>
      </w:docPartPr>
      <w:docPartBody>
        <w:p w:rsidR="00596C32" w:rsidRDefault="00661C46">
          <w:pPr>
            <w:pStyle w:val="FD358A8755ED436E9CEEB75FA7AFD73F"/>
          </w:pPr>
          <w:r w:rsidRPr="00CB0055">
            <w:t>Hobbies</w:t>
          </w:r>
        </w:p>
      </w:docPartBody>
    </w:docPart>
    <w:docPart>
      <w:docPartPr>
        <w:name w:val="16C8776112894B829C3A7B618E5C5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9A8CF-BAD9-499E-B2E2-D4B628BEF198}"/>
      </w:docPartPr>
      <w:docPartBody>
        <w:p w:rsidR="00596C32" w:rsidRDefault="00661C46">
          <w:pPr>
            <w:pStyle w:val="16C8776112894B829C3A7B618E5C589A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Bahnschrift Light"/>
    <w:charset w:val="00"/>
    <w:family w:val="swiss"/>
    <w:pitch w:val="variable"/>
    <w:sig w:usb0="00000001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C46"/>
    <w:rsid w:val="00252268"/>
    <w:rsid w:val="00263D2F"/>
    <w:rsid w:val="00596C32"/>
    <w:rsid w:val="00661C46"/>
    <w:rsid w:val="00662688"/>
    <w:rsid w:val="0077719A"/>
    <w:rsid w:val="00AF7C9D"/>
    <w:rsid w:val="00E8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1218C17AF640BDAC0C443AC106A57E">
    <w:name w:val="831218C17AF640BDAC0C443AC106A57E"/>
    <w:rsid w:val="00AF7C9D"/>
    <w:rPr>
      <w:rFonts w:cs="Mangal"/>
      <w:szCs w:val="20"/>
      <w:lang w:val="en-US" w:eastAsia="en-US" w:bidi="ne-NP"/>
    </w:rPr>
  </w:style>
  <w:style w:type="paragraph" w:customStyle="1" w:styleId="3FEBECF568574251832FF1AD955C4117">
    <w:name w:val="3FEBECF568574251832FF1AD955C4117"/>
  </w:style>
  <w:style w:type="paragraph" w:customStyle="1" w:styleId="98ADA752AE8E4F778C21CC91841B5729">
    <w:name w:val="98ADA752AE8E4F778C21CC91841B5729"/>
  </w:style>
  <w:style w:type="paragraph" w:customStyle="1" w:styleId="DF3902B296A9431F886DBA0179F9B9C3">
    <w:name w:val="DF3902B296A9431F886DBA0179F9B9C3"/>
  </w:style>
  <w:style w:type="paragraph" w:customStyle="1" w:styleId="AB037A7669FC48CDBB46B309A87FA1D1">
    <w:name w:val="AB037A7669FC48CDBB46B309A87FA1D1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D358A8755ED436E9CEEB75FA7AFD73F">
    <w:name w:val="FD358A8755ED436E9CEEB75FA7AFD73F"/>
  </w:style>
  <w:style w:type="paragraph" w:customStyle="1" w:styleId="16C8776112894B829C3A7B618E5C589A">
    <w:name w:val="16C8776112894B829C3A7B618E5C589A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6B4F4D672AA64C07BA0D7F2BE09FD1EF">
    <w:name w:val="6B4F4D672AA64C07BA0D7F2BE09FD1EF"/>
  </w:style>
  <w:style w:type="paragraph" w:customStyle="1" w:styleId="9F08CCF98F3E41E9AB77871D3A07A59A">
    <w:name w:val="9F08CCF98F3E41E9AB77871D3A07A59A"/>
    <w:rsid w:val="0077719A"/>
    <w:rPr>
      <w:lang w:val="en-US" w:eastAsia="en-US"/>
    </w:rPr>
  </w:style>
  <w:style w:type="paragraph" w:customStyle="1" w:styleId="BE919EF825194B809A17E3D22AD527E1">
    <w:name w:val="BE919EF825194B809A17E3D22AD527E1"/>
    <w:rsid w:val="0077719A"/>
    <w:rPr>
      <w:lang w:val="en-US" w:eastAsia="en-US"/>
    </w:rPr>
  </w:style>
  <w:style w:type="paragraph" w:customStyle="1" w:styleId="AB3638881F024C178A87085EDBCD28B5">
    <w:name w:val="AB3638881F024C178A87085EDBCD28B5"/>
    <w:rsid w:val="0077719A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2022-09-07T08:20:00Z</dcterms:created>
  <dcterms:modified xsi:type="dcterms:W3CDTF">2022-09-07T08:52:00Z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